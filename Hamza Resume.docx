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216" w:type="dxa"/>
          <w:left w:w="0" w:type="dxa"/>
          <w:bottom w:w="216" w:type="dxa"/>
          <w:right w:w="0" w:type="dxa"/>
        </w:tblCellMar>
        <w:tblLook w:val="0600" w:firstRow="0" w:lastRow="0" w:firstColumn="0" w:lastColumn="0" w:noHBand="1" w:noVBand="1"/>
      </w:tblPr>
      <w:tblGrid>
        <w:gridCol w:w="5040"/>
        <w:gridCol w:w="48"/>
        <w:gridCol w:w="4992"/>
      </w:tblGrid>
      <w:tr w:rsidR="001D3F4C" w:rsidRPr="003D135F" w14:paraId="22519DFF" w14:textId="77777777" w:rsidTr="0011564F">
        <w:trPr>
          <w:trHeight w:val="1224"/>
        </w:trPr>
        <w:tc>
          <w:tcPr>
            <w:tcW w:w="5088" w:type="dxa"/>
            <w:gridSpan w:val="2"/>
            <w:tcBorders>
              <w:bottom w:val="single" w:sz="24" w:space="0" w:color="ACA8AA" w:themeColor="accent4"/>
            </w:tcBorders>
            <w:vAlign w:val="bottom"/>
          </w:tcPr>
          <w:p w14:paraId="3D9152C0" w14:textId="77777777" w:rsidR="001D3F4C" w:rsidRPr="001D4099" w:rsidRDefault="001D3F4C" w:rsidP="0011564F">
            <w:pPr>
              <w:pStyle w:val="Title"/>
            </w:pPr>
            <w:r>
              <w:t>Hamza</w:t>
            </w:r>
          </w:p>
          <w:p w14:paraId="0B2074AF" w14:textId="77777777" w:rsidR="001D3F4C" w:rsidRDefault="001D3F4C" w:rsidP="0011564F">
            <w:pPr>
              <w:pStyle w:val="Subtitle"/>
            </w:pPr>
            <w:r>
              <w:t>Radaideh</w:t>
            </w:r>
          </w:p>
        </w:tc>
        <w:tc>
          <w:tcPr>
            <w:tcW w:w="4992" w:type="dxa"/>
            <w:tcBorders>
              <w:bottom w:val="single" w:sz="24" w:space="0" w:color="ACA8AA" w:themeColor="accent4"/>
            </w:tcBorders>
            <w:vAlign w:val="bottom"/>
          </w:tcPr>
          <w:p w14:paraId="77291B63" w14:textId="77777777" w:rsidR="001D3F4C" w:rsidRPr="003D135F" w:rsidRDefault="001D3F4C" w:rsidP="0011564F">
            <w:pPr>
              <w:pStyle w:val="ContactInfo"/>
            </w:pPr>
            <w:r>
              <w:t>Jordan, Irbid</w:t>
            </w:r>
            <w:r w:rsidRPr="003D135F">
              <w:t xml:space="preserve"> | </w:t>
            </w:r>
            <w:r>
              <w:t>www.hamzaportfolio.com</w:t>
            </w:r>
            <w:r w:rsidRPr="003D135F">
              <w:t xml:space="preserve"> </w:t>
            </w:r>
          </w:p>
          <w:p w14:paraId="7F0C9F8B" w14:textId="77777777" w:rsidR="001D3F4C" w:rsidRPr="003D135F" w:rsidRDefault="001D3F4C" w:rsidP="0011564F">
            <w:pPr>
              <w:pStyle w:val="ContactInfo"/>
            </w:pPr>
            <w:r>
              <w:t xml:space="preserve">+962 797823180 </w:t>
            </w:r>
            <w:r w:rsidRPr="003D135F">
              <w:t xml:space="preserve">| </w:t>
            </w:r>
            <w:r>
              <w:t>hjradaideh10@gmail.com</w:t>
            </w:r>
            <w:r w:rsidRPr="003D135F">
              <w:t xml:space="preserve"> </w:t>
            </w:r>
          </w:p>
        </w:tc>
      </w:tr>
      <w:tr w:rsidR="001D3F4C" w14:paraId="618E6E1A" w14:textId="77777777" w:rsidTr="0011564F">
        <w:trPr>
          <w:trHeight w:val="675"/>
        </w:trPr>
        <w:tc>
          <w:tcPr>
            <w:tcW w:w="10080" w:type="dxa"/>
            <w:gridSpan w:val="3"/>
            <w:tcBorders>
              <w:top w:val="single" w:sz="24" w:space="0" w:color="ACA8AA" w:themeColor="accent4"/>
              <w:bottom w:val="single" w:sz="24" w:space="0" w:color="ACA8AA" w:themeColor="accent4"/>
            </w:tcBorders>
          </w:tcPr>
          <w:p w14:paraId="3026F4E9" w14:textId="77777777" w:rsidR="001D3F4C" w:rsidRDefault="001D3F4C" w:rsidP="0011564F">
            <w:r w:rsidRPr="00627693">
              <w:t>A fresh graduate in Computer Science with strong skills in game development using Unity and Python Pygame, AI engineering, and data science. I have extensive experience in web development using ASP.NET Core and SQL Server, and significant experience in mobile app development using Flutter. I am proficient in problem-solving, object-oriented programming, and database management, and have completed numerous courses in Java, Python, Flutter, and ReactJS. I also completed an internship at Dinark, where I worked as a full stack web developer.</w:t>
            </w:r>
          </w:p>
        </w:tc>
      </w:tr>
      <w:tr w:rsidR="001D3F4C" w14:paraId="0F204804" w14:textId="77777777" w:rsidTr="0011564F">
        <w:trPr>
          <w:trHeight w:val="1584"/>
        </w:trPr>
        <w:tc>
          <w:tcPr>
            <w:tcW w:w="10080" w:type="dxa"/>
            <w:gridSpan w:val="3"/>
            <w:tcBorders>
              <w:top w:val="single" w:sz="24" w:space="0" w:color="ACA8AA" w:themeColor="accent4"/>
              <w:bottom w:val="single" w:sz="24" w:space="0" w:color="ACA8AA" w:themeColor="accent4"/>
            </w:tcBorders>
          </w:tcPr>
          <w:p w14:paraId="3022C505" w14:textId="77777777" w:rsidR="001D3F4C" w:rsidRPr="008D169E" w:rsidRDefault="00000000" w:rsidP="0011564F">
            <w:pPr>
              <w:pStyle w:val="Heading1"/>
            </w:pPr>
            <w:sdt>
              <w:sdtPr>
                <w:id w:val="689033138"/>
                <w:placeholder>
                  <w:docPart w:val="6C09CB37A64F47F49B48ED82831E9984"/>
                </w:placeholder>
                <w:temporary/>
                <w:showingPlcHdr/>
                <w15:appearance w15:val="hidden"/>
              </w:sdtPr>
              <w:sdtContent>
                <w:r w:rsidR="001D3F4C" w:rsidRPr="003F1B98">
                  <w:t>Experience</w:t>
                </w:r>
              </w:sdtContent>
            </w:sdt>
          </w:p>
          <w:p w14:paraId="40ED2809" w14:textId="77777777" w:rsidR="001D3F4C" w:rsidRPr="004A34D2" w:rsidRDefault="001D3F4C" w:rsidP="0011564F">
            <w:pPr>
              <w:pStyle w:val="Heading2"/>
              <w:rPr>
                <w:lang w:val="en-GB"/>
              </w:rPr>
            </w:pPr>
            <w:r w:rsidRPr="004A34D2">
              <w:rPr>
                <w:lang w:val="en-GB"/>
              </w:rPr>
              <w:t>Full Stack Web Developer Intern</w:t>
            </w:r>
          </w:p>
          <w:p w14:paraId="6525A53A" w14:textId="77777777" w:rsidR="001D3F4C" w:rsidRPr="003F1B98" w:rsidRDefault="001D3F4C" w:rsidP="0011564F">
            <w:pPr>
              <w:pStyle w:val="Heading3"/>
            </w:pPr>
            <w:r w:rsidRPr="004A34D2">
              <w:t>Dinark</w:t>
            </w:r>
            <w:r>
              <w:t xml:space="preserve"> | Amman, Jordan</w:t>
            </w:r>
          </w:p>
          <w:p w14:paraId="7040989B" w14:textId="77777777" w:rsidR="001D3F4C" w:rsidRPr="003F1B98" w:rsidRDefault="001D3F4C" w:rsidP="0011564F">
            <w:pPr>
              <w:pStyle w:val="Heading4"/>
              <w:rPr>
                <w:rStyle w:val="SubtleReference"/>
                <w:rFonts w:asciiTheme="majorHAnsi" w:hAnsiTheme="majorHAnsi"/>
                <w:caps w:val="0"/>
                <w:color w:val="595959" w:themeColor="text1" w:themeTint="A6"/>
                <w:spacing w:val="0"/>
              </w:rPr>
            </w:pPr>
            <w:r>
              <w:rPr>
                <w:rStyle w:val="SubtleReference"/>
                <w:rFonts w:asciiTheme="majorHAnsi" w:hAnsiTheme="majorHAnsi"/>
                <w:color w:val="595959" w:themeColor="text1" w:themeTint="A6"/>
                <w:spacing w:val="0"/>
              </w:rPr>
              <w:t>2024</w:t>
            </w:r>
          </w:p>
          <w:p w14:paraId="792B59C8" w14:textId="77777777" w:rsidR="001D3F4C" w:rsidRDefault="001D3F4C" w:rsidP="0011564F">
            <w:r w:rsidRPr="0060587A">
              <w:t xml:space="preserve">Developed full stack </w:t>
            </w:r>
            <w:r>
              <w:t xml:space="preserve">Responsive </w:t>
            </w:r>
            <w:r w:rsidRPr="0060587A">
              <w:t>web applications using ASP.NET Core, SQL Server, HTML, CSS, JavaScript, jQuery, and Bootstrap</w:t>
            </w:r>
          </w:p>
        </w:tc>
      </w:tr>
      <w:tr w:rsidR="001D3F4C" w14:paraId="56720E58" w14:textId="77777777" w:rsidTr="0011564F">
        <w:trPr>
          <w:trHeight w:val="675"/>
        </w:trPr>
        <w:tc>
          <w:tcPr>
            <w:tcW w:w="10080" w:type="dxa"/>
            <w:gridSpan w:val="3"/>
            <w:tcBorders>
              <w:top w:val="single" w:sz="24" w:space="0" w:color="ACA8AA" w:themeColor="accent4"/>
              <w:bottom w:val="single" w:sz="24" w:space="0" w:color="ACA8AA" w:themeColor="accent4"/>
            </w:tcBorders>
          </w:tcPr>
          <w:p w14:paraId="64778CC1" w14:textId="77777777" w:rsidR="001D3F4C" w:rsidRPr="008D169E" w:rsidRDefault="00000000" w:rsidP="0011564F">
            <w:pPr>
              <w:pStyle w:val="Heading1"/>
            </w:pPr>
            <w:sdt>
              <w:sdtPr>
                <w:id w:val="1477950603"/>
                <w:placeholder>
                  <w:docPart w:val="EE08D60BA2364DCEBDCB7900752652C6"/>
                </w:placeholder>
                <w:temporary/>
                <w:showingPlcHdr/>
                <w15:appearance w15:val="hidden"/>
              </w:sdtPr>
              <w:sdtContent>
                <w:r w:rsidR="001D3F4C" w:rsidRPr="008D169E">
                  <w:t>Education</w:t>
                </w:r>
              </w:sdtContent>
            </w:sdt>
          </w:p>
          <w:p w14:paraId="595FB702" w14:textId="77777777" w:rsidR="001D3F4C" w:rsidRDefault="001D3F4C" w:rsidP="0011564F">
            <w:pPr>
              <w:pStyle w:val="Heading3"/>
              <w:rPr>
                <w:rFonts w:eastAsiaTheme="majorEastAsia" w:cs="Times New Roman (Headings CS)"/>
                <w:b/>
                <w:caps/>
                <w:szCs w:val="26"/>
              </w:rPr>
            </w:pPr>
            <w:r w:rsidRPr="00FC2D37">
              <w:rPr>
                <w:rFonts w:eastAsiaTheme="majorEastAsia" w:cs="Times New Roman (Headings CS)"/>
                <w:b/>
                <w:caps/>
                <w:szCs w:val="26"/>
              </w:rPr>
              <w:t>Bachelor’s Degree in Computer Science</w:t>
            </w:r>
          </w:p>
          <w:p w14:paraId="47FC9AF9" w14:textId="77777777" w:rsidR="001D3F4C" w:rsidRDefault="001D3F4C" w:rsidP="0011564F">
            <w:pPr>
              <w:pStyle w:val="Heading3"/>
            </w:pPr>
            <w:r w:rsidRPr="00FC2D37">
              <w:rPr>
                <w:b/>
                <w:bCs/>
              </w:rPr>
              <w:t>Jordan University of Science and Technology</w:t>
            </w:r>
          </w:p>
          <w:p w14:paraId="40D214BB" w14:textId="77777777" w:rsidR="001D3F4C" w:rsidRPr="0060587A" w:rsidRDefault="001D3F4C" w:rsidP="0011564F">
            <w:pPr>
              <w:pStyle w:val="Heading4"/>
              <w:rPr>
                <w:lang w:val="en-GB"/>
              </w:rPr>
            </w:pPr>
            <w:r w:rsidRPr="00FC2D37">
              <w:rPr>
                <w:lang w:val="en-GB"/>
              </w:rPr>
              <w:t xml:space="preserve">2020 </w:t>
            </w:r>
            <w:r>
              <w:rPr>
                <w:lang w:val="en-GB"/>
              </w:rPr>
              <w:t>–</w:t>
            </w:r>
            <w:r w:rsidRPr="00FC2D37">
              <w:rPr>
                <w:lang w:val="en-GB"/>
              </w:rPr>
              <w:t xml:space="preserve"> 2024</w:t>
            </w:r>
            <w:r>
              <w:rPr>
                <w:lang w:val="en-GB"/>
              </w:rPr>
              <w:t xml:space="preserve"> | </w:t>
            </w:r>
            <w:r w:rsidRPr="00FC2D37">
              <w:t>Irbid, Jordan</w:t>
            </w:r>
            <w:r>
              <w:t xml:space="preserve"> </w:t>
            </w:r>
          </w:p>
        </w:tc>
      </w:tr>
      <w:tr w:rsidR="001D3F4C" w14:paraId="55EB849B" w14:textId="77777777" w:rsidTr="0011564F">
        <w:trPr>
          <w:trHeight w:val="210"/>
        </w:trPr>
        <w:tc>
          <w:tcPr>
            <w:tcW w:w="10080" w:type="dxa"/>
            <w:gridSpan w:val="3"/>
            <w:tcBorders>
              <w:top w:val="single" w:sz="24" w:space="0" w:color="ACA8AA" w:themeColor="accent4"/>
            </w:tcBorders>
          </w:tcPr>
          <w:p w14:paraId="709D1996" w14:textId="77777777" w:rsidR="001D3F4C" w:rsidRPr="00A30F99" w:rsidRDefault="00000000" w:rsidP="0011564F">
            <w:pPr>
              <w:pStyle w:val="Heading1"/>
            </w:pPr>
            <w:sdt>
              <w:sdtPr>
                <w:id w:val="1924448501"/>
                <w:placeholder>
                  <w:docPart w:val="0DB213681C794B8D9A102BEB52F94B44"/>
                </w:placeholder>
                <w:temporary/>
                <w:showingPlcHdr/>
                <w15:appearance w15:val="hidden"/>
              </w:sdtPr>
              <w:sdtContent>
                <w:r w:rsidR="001D3F4C" w:rsidRPr="008D169E">
                  <w:t>Skills</w:t>
                </w:r>
              </w:sdtContent>
            </w:sdt>
          </w:p>
        </w:tc>
      </w:tr>
      <w:tr w:rsidR="001D3F4C" w14:paraId="4D72B1CF" w14:textId="77777777" w:rsidTr="0011564F">
        <w:trPr>
          <w:trHeight w:val="396"/>
        </w:trPr>
        <w:tc>
          <w:tcPr>
            <w:tcW w:w="5040" w:type="dxa"/>
            <w:tcBorders>
              <w:bottom w:val="single" w:sz="24" w:space="0" w:color="ACA8AA" w:themeColor="accent4"/>
            </w:tcBorders>
          </w:tcPr>
          <w:p w14:paraId="474B048D" w14:textId="77777777" w:rsidR="001D3F4C" w:rsidRDefault="001D3F4C" w:rsidP="0011564F">
            <w:pPr>
              <w:pStyle w:val="ListBullet"/>
            </w:pPr>
            <w:r w:rsidRPr="008E58FD">
              <w:t>Problem Solving</w:t>
            </w:r>
          </w:p>
          <w:p w14:paraId="23FA71B0" w14:textId="77777777" w:rsidR="001D3F4C" w:rsidRDefault="001D3F4C" w:rsidP="0011564F">
            <w:pPr>
              <w:pStyle w:val="ListBullet"/>
            </w:pPr>
            <w:r w:rsidRPr="008E58FD">
              <w:t>Object-Oriented Programming</w:t>
            </w:r>
          </w:p>
          <w:p w14:paraId="59E825F5" w14:textId="77777777" w:rsidR="001D3F4C" w:rsidRDefault="001D3F4C" w:rsidP="0011564F">
            <w:pPr>
              <w:pStyle w:val="ListBullet"/>
            </w:pPr>
            <w:r>
              <w:t>User Interface and User Experience Design</w:t>
            </w:r>
          </w:p>
          <w:p w14:paraId="3A050A9C" w14:textId="77777777" w:rsidR="001D3F4C" w:rsidRDefault="001D3F4C" w:rsidP="0011564F">
            <w:pPr>
              <w:pStyle w:val="ListBullet"/>
            </w:pPr>
            <w:r>
              <w:t xml:space="preserve">Visual Studio Code, Visual Studio, PyCharm, </w:t>
            </w:r>
            <w:r w:rsidRPr="0093531D">
              <w:t>IntelliJ</w:t>
            </w:r>
          </w:p>
        </w:tc>
        <w:tc>
          <w:tcPr>
            <w:tcW w:w="5040" w:type="dxa"/>
            <w:gridSpan w:val="2"/>
            <w:tcBorders>
              <w:bottom w:val="single" w:sz="24" w:space="0" w:color="ACA8AA" w:themeColor="accent4"/>
            </w:tcBorders>
          </w:tcPr>
          <w:p w14:paraId="6E74DE02" w14:textId="77777777" w:rsidR="001D3F4C" w:rsidRDefault="001D3F4C" w:rsidP="0011564F">
            <w:pPr>
              <w:pStyle w:val="ListBullet"/>
            </w:pPr>
            <w:r w:rsidRPr="008E58FD">
              <w:t>Data Structures &amp; Algorithms</w:t>
            </w:r>
          </w:p>
          <w:p w14:paraId="1475DCAE" w14:textId="77777777" w:rsidR="001D3F4C" w:rsidRDefault="001D3F4C" w:rsidP="0011564F">
            <w:pPr>
              <w:pStyle w:val="ListBullet"/>
            </w:pPr>
            <w:r w:rsidRPr="008E58FD">
              <w:t>Debugging Code and Testing</w:t>
            </w:r>
            <w:r>
              <w:t xml:space="preserve"> </w:t>
            </w:r>
          </w:p>
          <w:p w14:paraId="089FACB2" w14:textId="77777777" w:rsidR="001D3F4C" w:rsidRDefault="001D3F4C" w:rsidP="0011564F">
            <w:pPr>
              <w:pStyle w:val="ListBullet"/>
            </w:pPr>
            <w:r w:rsidRPr="008E58FD">
              <w:t>Database Management</w:t>
            </w:r>
          </w:p>
          <w:p w14:paraId="70B0E5F4" w14:textId="77777777" w:rsidR="001D3F4C" w:rsidRPr="00CE3B09" w:rsidRDefault="001D3F4C" w:rsidP="0011564F">
            <w:pPr>
              <w:pStyle w:val="ListBullet"/>
            </w:pPr>
            <w:r>
              <w:t>Git &amp; GitHub</w:t>
            </w:r>
          </w:p>
        </w:tc>
      </w:tr>
      <w:tr w:rsidR="0098276E" w14:paraId="2F24FFC4" w14:textId="77777777" w:rsidTr="0011564F">
        <w:trPr>
          <w:trHeight w:val="1584"/>
        </w:trPr>
        <w:tc>
          <w:tcPr>
            <w:tcW w:w="10080" w:type="dxa"/>
            <w:gridSpan w:val="3"/>
            <w:tcBorders>
              <w:top w:val="single" w:sz="24" w:space="0" w:color="ACA8AA" w:themeColor="accent4"/>
              <w:bottom w:val="single" w:sz="24" w:space="0" w:color="ACA8AA" w:themeColor="accent4"/>
            </w:tcBorders>
          </w:tcPr>
          <w:p w14:paraId="63527F3C" w14:textId="77777777" w:rsidR="0098276E" w:rsidRDefault="0098276E" w:rsidP="0011564F">
            <w:pPr>
              <w:pStyle w:val="Heading1"/>
            </w:pPr>
            <w:r>
              <w:t>Languages</w:t>
            </w:r>
          </w:p>
          <w:p w14:paraId="6EE81981" w14:textId="77777777" w:rsidR="0098276E" w:rsidRPr="001D3F4C" w:rsidRDefault="0098276E" w:rsidP="0011564F"/>
          <w:p w14:paraId="59275B9A" w14:textId="77777777" w:rsidR="0098276E" w:rsidRPr="001D3F4C" w:rsidRDefault="0098276E" w:rsidP="0011564F">
            <w:r w:rsidRPr="001D3F4C">
              <w:rPr>
                <w:b/>
                <w:bCs/>
              </w:rPr>
              <w:t>Arabic</w:t>
            </w:r>
            <w:r w:rsidRPr="001D3F4C">
              <w:t xml:space="preserve">: Native          </w:t>
            </w:r>
          </w:p>
          <w:p w14:paraId="55F218F5" w14:textId="77777777" w:rsidR="0098276E" w:rsidRPr="001D3F4C" w:rsidRDefault="0098276E" w:rsidP="0011564F">
            <w:pPr>
              <w:rPr>
                <w:b/>
                <w:bCs/>
              </w:rPr>
            </w:pPr>
          </w:p>
          <w:p w14:paraId="43B44C11" w14:textId="77777777" w:rsidR="0098276E" w:rsidRPr="001D3F4C" w:rsidRDefault="0098276E" w:rsidP="0011564F">
            <w:r w:rsidRPr="001D3F4C">
              <w:rPr>
                <w:b/>
                <w:bCs/>
              </w:rPr>
              <w:t>English</w:t>
            </w:r>
            <w:r w:rsidRPr="001D3F4C">
              <w:t xml:space="preserve">:  </w:t>
            </w:r>
            <w:r w:rsidRPr="001D3F4C">
              <w:rPr>
                <w:rFonts w:ascii="Arial" w:hAnsi="Arial" w:cs="Arial"/>
              </w:rPr>
              <w:t>●</w:t>
            </w:r>
            <w:r w:rsidRPr="001D3F4C">
              <w:t xml:space="preserve"> Speaking: Good   </w:t>
            </w:r>
            <w:r w:rsidRPr="001D3F4C">
              <w:rPr>
                <w:rFonts w:ascii="Arial" w:hAnsi="Arial" w:cs="Arial"/>
              </w:rPr>
              <w:t>●</w:t>
            </w:r>
            <w:r w:rsidRPr="001D3F4C">
              <w:t xml:space="preserve"> Writing: Advanced   </w:t>
            </w:r>
            <w:r w:rsidRPr="001D3F4C">
              <w:rPr>
                <w:rFonts w:ascii="Arial" w:hAnsi="Arial" w:cs="Arial"/>
              </w:rPr>
              <w:t>●</w:t>
            </w:r>
            <w:r w:rsidRPr="001D3F4C">
              <w:t xml:space="preserve"> Reading: Advanced</w:t>
            </w:r>
          </w:p>
          <w:p w14:paraId="76D6F294" w14:textId="77777777" w:rsidR="0098276E" w:rsidRDefault="0098276E" w:rsidP="0011564F"/>
        </w:tc>
      </w:tr>
    </w:tbl>
    <w:p w14:paraId="778FD104" w14:textId="77777777" w:rsidR="0098276E" w:rsidRDefault="0098276E" w:rsidP="001D3F4C">
      <w:pPr>
        <w:pStyle w:val="Heading1"/>
      </w:pPr>
    </w:p>
    <w:p w14:paraId="075992BD" w14:textId="21CAAE5C" w:rsidR="001D3F4C" w:rsidRDefault="001D3F4C" w:rsidP="001D3F4C">
      <w:pPr>
        <w:pStyle w:val="Heading1"/>
      </w:pPr>
      <w:r>
        <w:t>Projects</w:t>
      </w:r>
      <w:r>
        <w:tab/>
      </w:r>
    </w:p>
    <w:p w14:paraId="125F2352" w14:textId="77777777" w:rsidR="001D3F4C" w:rsidRDefault="001D3F4C" w:rsidP="001D3F4C">
      <w:r>
        <w:t xml:space="preserve">All projects can be found on GitHub | </w:t>
      </w:r>
      <w:r w:rsidRPr="003D135F">
        <w:t>https://github.com/HamzaRadaideh</w:t>
      </w:r>
    </w:p>
    <w:p w14:paraId="66DABF47" w14:textId="77777777" w:rsidR="001D3F4C" w:rsidRPr="009341DB" w:rsidRDefault="001D3F4C" w:rsidP="001D3F4C"/>
    <w:p w14:paraId="70E8F35D" w14:textId="77777777" w:rsidR="001D3F4C" w:rsidRDefault="001D3F4C" w:rsidP="001D3F4C">
      <w:pPr>
        <w:pStyle w:val="Heading3"/>
      </w:pPr>
      <w:r>
        <w:rPr>
          <w:b/>
          <w:bCs/>
        </w:rPr>
        <w:lastRenderedPageBreak/>
        <w:t>Rag System Using Llama3</w:t>
      </w:r>
    </w:p>
    <w:p w14:paraId="33CD1831" w14:textId="77777777" w:rsidR="001D3F4C" w:rsidRPr="006436EC" w:rsidRDefault="001D3F4C" w:rsidP="001D3F4C">
      <w:pPr>
        <w:rPr>
          <w:rFonts w:asciiTheme="majorHAnsi" w:eastAsia="Gill Sans MT" w:hAnsiTheme="majorHAnsi" w:cs="Times New Roman"/>
          <w:color w:val="404040"/>
          <w:sz w:val="16"/>
          <w:szCs w:val="18"/>
        </w:rPr>
      </w:pPr>
      <w:r w:rsidRPr="006436EC">
        <w:rPr>
          <w:rFonts w:asciiTheme="majorHAnsi" w:eastAsia="Gill Sans MT" w:hAnsiTheme="majorHAnsi" w:cs="Times New Roman"/>
          <w:color w:val="404040"/>
          <w:sz w:val="16"/>
          <w:szCs w:val="18"/>
        </w:rPr>
        <w:t>Developed an advanced retrieval augmented generation system to improve</w:t>
      </w:r>
      <w:r>
        <w:rPr>
          <w:rFonts w:asciiTheme="majorHAnsi" w:eastAsia="Gill Sans MT" w:hAnsiTheme="majorHAnsi" w:cs="Times New Roman"/>
          <w:color w:val="404040"/>
          <w:sz w:val="16"/>
          <w:szCs w:val="18"/>
        </w:rPr>
        <w:t xml:space="preserve"> a local</w:t>
      </w:r>
      <w:r w:rsidRPr="006436EC">
        <w:rPr>
          <w:rFonts w:asciiTheme="majorHAnsi" w:eastAsia="Gill Sans MT" w:hAnsiTheme="majorHAnsi" w:cs="Times New Roman"/>
          <w:color w:val="404040"/>
          <w:sz w:val="16"/>
          <w:szCs w:val="18"/>
        </w:rPr>
        <w:t xml:space="preserve"> llama3 model</w:t>
      </w:r>
      <w:r>
        <w:rPr>
          <w:rFonts w:asciiTheme="majorHAnsi" w:eastAsia="Gill Sans MT" w:hAnsiTheme="majorHAnsi" w:cs="Times New Roman"/>
          <w:color w:val="404040"/>
          <w:sz w:val="16"/>
          <w:szCs w:val="18"/>
        </w:rPr>
        <w:t xml:space="preserve"> and implemented some fine-tuning techniques like prompt engineering to improve the input of the user</w:t>
      </w:r>
      <w:r w:rsidRPr="006436EC">
        <w:rPr>
          <w:rFonts w:asciiTheme="majorHAnsi" w:eastAsia="Gill Sans MT" w:hAnsiTheme="majorHAnsi" w:cs="Times New Roman"/>
          <w:color w:val="404040"/>
          <w:sz w:val="16"/>
          <w:szCs w:val="18"/>
        </w:rPr>
        <w:t>.</w:t>
      </w:r>
    </w:p>
    <w:p w14:paraId="5E25EEBC" w14:textId="77777777" w:rsidR="001D3F4C" w:rsidRDefault="001D3F4C" w:rsidP="001D3F4C">
      <w:pPr>
        <w:contextualSpacing/>
        <w:rPr>
          <w:rFonts w:asciiTheme="majorHAnsi" w:eastAsia="Gill Sans MT" w:hAnsiTheme="majorHAnsi" w:cs="Times New Roman"/>
          <w:color w:val="404040"/>
          <w:sz w:val="16"/>
          <w:szCs w:val="18"/>
        </w:rPr>
      </w:pPr>
      <w:r w:rsidRPr="00BE066A">
        <w:rPr>
          <w:rFonts w:asciiTheme="majorHAnsi" w:eastAsia="Gill Sans MT" w:hAnsiTheme="majorHAnsi" w:cs="Times New Roman"/>
          <w:color w:val="404040"/>
          <w:sz w:val="16"/>
          <w:szCs w:val="18"/>
        </w:rPr>
        <w:t xml:space="preserve">Technologies: Python, Ollama, </w:t>
      </w:r>
      <w:r>
        <w:rPr>
          <w:rFonts w:asciiTheme="majorHAnsi" w:eastAsia="Gill Sans MT" w:hAnsiTheme="majorHAnsi" w:cs="Times New Roman"/>
          <w:color w:val="404040"/>
          <w:sz w:val="16"/>
          <w:szCs w:val="18"/>
        </w:rPr>
        <w:t>T</w:t>
      </w:r>
      <w:r w:rsidRPr="00BE066A">
        <w:rPr>
          <w:rFonts w:asciiTheme="majorHAnsi" w:eastAsia="Gill Sans MT" w:hAnsiTheme="majorHAnsi" w:cs="Times New Roman"/>
          <w:color w:val="404040"/>
          <w:sz w:val="16"/>
          <w:szCs w:val="18"/>
        </w:rPr>
        <w:t>kinter.</w:t>
      </w:r>
    </w:p>
    <w:p w14:paraId="70448174" w14:textId="77777777" w:rsidR="001D3F4C" w:rsidRPr="004869F7" w:rsidRDefault="001D3F4C" w:rsidP="001D3F4C">
      <w:pPr>
        <w:contextualSpacing/>
        <w:rPr>
          <w:rFonts w:asciiTheme="majorHAnsi" w:eastAsia="Gill Sans MT" w:hAnsiTheme="majorHAnsi" w:cs="Times New Roman"/>
          <w:color w:val="404040"/>
          <w:sz w:val="16"/>
          <w:szCs w:val="18"/>
        </w:rPr>
      </w:pPr>
    </w:p>
    <w:p w14:paraId="0F273335" w14:textId="77777777" w:rsidR="001D3F4C" w:rsidRDefault="001D3F4C" w:rsidP="001D3F4C">
      <w:pPr>
        <w:pStyle w:val="Heading3"/>
      </w:pPr>
      <w:r>
        <w:rPr>
          <w:b/>
          <w:bCs/>
        </w:rPr>
        <w:t>Multi-Threaded Dictionary Server</w:t>
      </w:r>
    </w:p>
    <w:p w14:paraId="6DE439AA" w14:textId="77777777" w:rsidR="001D3F4C" w:rsidRPr="00341B69" w:rsidRDefault="001D3F4C" w:rsidP="001D3F4C">
      <w:pPr>
        <w:contextualSpacing/>
        <w:rPr>
          <w:rFonts w:asciiTheme="majorHAnsi" w:eastAsia="Gill Sans MT" w:hAnsiTheme="majorHAnsi" w:cs="Times New Roman"/>
          <w:color w:val="404040"/>
          <w:sz w:val="16"/>
          <w:szCs w:val="18"/>
        </w:rPr>
      </w:pPr>
      <w:r w:rsidRPr="00341B69">
        <w:rPr>
          <w:rFonts w:asciiTheme="majorHAnsi" w:eastAsia="Gill Sans MT" w:hAnsiTheme="majorHAnsi" w:cs="Times New Roman"/>
          <w:color w:val="404040"/>
          <w:sz w:val="16"/>
          <w:szCs w:val="18"/>
        </w:rPr>
        <w:t xml:space="preserve">Description: Built a </w:t>
      </w:r>
      <w:r>
        <w:rPr>
          <w:rFonts w:asciiTheme="majorHAnsi" w:eastAsia="Gill Sans MT" w:hAnsiTheme="majorHAnsi" w:cs="Times New Roman"/>
          <w:color w:val="404040"/>
          <w:sz w:val="16"/>
          <w:szCs w:val="18"/>
        </w:rPr>
        <w:t>java server where users can interact with it to retrieve data.</w:t>
      </w:r>
    </w:p>
    <w:p w14:paraId="67851E8C" w14:textId="77777777" w:rsidR="001D3F4C" w:rsidRDefault="001D3F4C" w:rsidP="001D3F4C">
      <w:pPr>
        <w:contextualSpacing/>
        <w:rPr>
          <w:rFonts w:asciiTheme="majorHAnsi" w:eastAsia="Gill Sans MT" w:hAnsiTheme="majorHAnsi" w:cs="Times New Roman"/>
          <w:color w:val="404040"/>
          <w:sz w:val="16"/>
          <w:szCs w:val="18"/>
        </w:rPr>
      </w:pPr>
      <w:r w:rsidRPr="00341B69">
        <w:rPr>
          <w:rFonts w:asciiTheme="majorHAnsi" w:eastAsia="Gill Sans MT" w:hAnsiTheme="majorHAnsi" w:cs="Times New Roman"/>
          <w:color w:val="404040"/>
          <w:sz w:val="16"/>
          <w:szCs w:val="18"/>
        </w:rPr>
        <w:t xml:space="preserve">Technologies: </w:t>
      </w:r>
      <w:r>
        <w:rPr>
          <w:rFonts w:asciiTheme="majorHAnsi" w:eastAsia="Gill Sans MT" w:hAnsiTheme="majorHAnsi" w:cs="Times New Roman"/>
          <w:color w:val="404040"/>
          <w:sz w:val="16"/>
          <w:szCs w:val="18"/>
        </w:rPr>
        <w:t>Java, Docker, Json</w:t>
      </w:r>
      <w:r w:rsidRPr="00341B69">
        <w:rPr>
          <w:rFonts w:asciiTheme="majorHAnsi" w:eastAsia="Gill Sans MT" w:hAnsiTheme="majorHAnsi" w:cs="Times New Roman"/>
          <w:color w:val="404040"/>
          <w:sz w:val="16"/>
          <w:szCs w:val="18"/>
        </w:rPr>
        <w:t>.</w:t>
      </w:r>
    </w:p>
    <w:p w14:paraId="78F1E15C" w14:textId="77777777" w:rsidR="001D3F4C" w:rsidRDefault="001D3F4C" w:rsidP="001D3F4C"/>
    <w:p w14:paraId="725F73F7" w14:textId="77777777" w:rsidR="001D3F4C" w:rsidRDefault="001D3F4C" w:rsidP="001D3F4C">
      <w:pPr>
        <w:pStyle w:val="Heading3"/>
      </w:pPr>
      <w:r>
        <w:rPr>
          <w:b/>
          <w:bCs/>
        </w:rPr>
        <w:t>Multi-Threaded Client</w:t>
      </w:r>
    </w:p>
    <w:p w14:paraId="52F0BA26" w14:textId="77777777" w:rsidR="001D3F4C" w:rsidRPr="00B2170E" w:rsidRDefault="001D3F4C" w:rsidP="001D3F4C">
      <w:pPr>
        <w:contextualSpacing/>
        <w:rPr>
          <w:rFonts w:asciiTheme="majorHAnsi" w:eastAsia="Gill Sans MT" w:hAnsiTheme="majorHAnsi" w:cs="Times New Roman"/>
          <w:color w:val="404040"/>
          <w:sz w:val="16"/>
          <w:szCs w:val="16"/>
        </w:rPr>
      </w:pPr>
      <w:r w:rsidRPr="00B2170E">
        <w:rPr>
          <w:rFonts w:asciiTheme="majorHAnsi" w:eastAsia="Gill Sans MT" w:hAnsiTheme="majorHAnsi" w:cs="Times New Roman"/>
          <w:color w:val="404040"/>
          <w:sz w:val="16"/>
          <w:szCs w:val="16"/>
        </w:rPr>
        <w:t xml:space="preserve">Description: Designed and built </w:t>
      </w:r>
      <w:r>
        <w:rPr>
          <w:rFonts w:asciiTheme="majorHAnsi" w:eastAsia="Gill Sans MT" w:hAnsiTheme="majorHAnsi" w:cs="Times New Roman"/>
          <w:color w:val="404040"/>
          <w:sz w:val="16"/>
          <w:szCs w:val="16"/>
        </w:rPr>
        <w:t>client view to interact with the java server.</w:t>
      </w:r>
    </w:p>
    <w:p w14:paraId="78222189" w14:textId="77777777" w:rsidR="001D3F4C" w:rsidRPr="00B2170E" w:rsidRDefault="001D3F4C" w:rsidP="001D3F4C">
      <w:pPr>
        <w:contextualSpacing/>
        <w:rPr>
          <w:rFonts w:asciiTheme="majorHAnsi" w:eastAsia="Gill Sans MT" w:hAnsiTheme="majorHAnsi" w:cs="Times New Roman"/>
          <w:color w:val="404040"/>
          <w:sz w:val="16"/>
          <w:szCs w:val="16"/>
        </w:rPr>
      </w:pPr>
      <w:r w:rsidRPr="00B2170E">
        <w:rPr>
          <w:rFonts w:asciiTheme="majorHAnsi" w:eastAsia="Gill Sans MT" w:hAnsiTheme="majorHAnsi" w:cs="Times New Roman"/>
          <w:color w:val="404040"/>
          <w:sz w:val="16"/>
          <w:szCs w:val="16"/>
        </w:rPr>
        <w:t xml:space="preserve">Technologies: </w:t>
      </w:r>
      <w:r>
        <w:rPr>
          <w:rFonts w:asciiTheme="majorHAnsi" w:eastAsia="Gill Sans MT" w:hAnsiTheme="majorHAnsi" w:cs="Times New Roman"/>
          <w:color w:val="404040"/>
          <w:sz w:val="16"/>
          <w:szCs w:val="16"/>
        </w:rPr>
        <w:t>Java</w:t>
      </w:r>
      <w:r w:rsidRPr="00B2170E">
        <w:rPr>
          <w:rFonts w:asciiTheme="majorHAnsi" w:eastAsia="Gill Sans MT" w:hAnsiTheme="majorHAnsi" w:cs="Times New Roman"/>
          <w:color w:val="404040"/>
          <w:sz w:val="16"/>
          <w:szCs w:val="16"/>
        </w:rPr>
        <w:t>.</w:t>
      </w:r>
    </w:p>
    <w:p w14:paraId="506D8DE3" w14:textId="77777777" w:rsidR="001D3F4C" w:rsidRDefault="001D3F4C" w:rsidP="001D3F4C"/>
    <w:p w14:paraId="15E926E4" w14:textId="77777777" w:rsidR="001D3F4C" w:rsidRDefault="001D3F4C" w:rsidP="001D3F4C">
      <w:pPr>
        <w:pStyle w:val="Heading3"/>
      </w:pPr>
      <w:r>
        <w:rPr>
          <w:b/>
          <w:bCs/>
        </w:rPr>
        <w:t>Full Note Taking Mobile App</w:t>
      </w:r>
    </w:p>
    <w:p w14:paraId="2C85C21C" w14:textId="77777777" w:rsidR="001D3F4C" w:rsidRDefault="001D3F4C" w:rsidP="001D3F4C">
      <w:pPr>
        <w:contextualSpacing/>
        <w:rPr>
          <w:rFonts w:asciiTheme="majorHAnsi" w:eastAsia="Gill Sans MT" w:hAnsiTheme="majorHAnsi" w:cs="Times New Roman"/>
          <w:color w:val="404040"/>
          <w:sz w:val="16"/>
          <w:szCs w:val="16"/>
        </w:rPr>
      </w:pPr>
      <w:r w:rsidRPr="00B2170E">
        <w:rPr>
          <w:rFonts w:asciiTheme="majorHAnsi" w:eastAsia="Gill Sans MT" w:hAnsiTheme="majorHAnsi" w:cs="Times New Roman"/>
          <w:color w:val="404040"/>
          <w:sz w:val="16"/>
          <w:szCs w:val="16"/>
        </w:rPr>
        <w:t xml:space="preserve">Description: Developed a simple </w:t>
      </w:r>
      <w:r>
        <w:rPr>
          <w:rFonts w:asciiTheme="majorHAnsi" w:eastAsia="Gill Sans MT" w:hAnsiTheme="majorHAnsi" w:cs="Times New Roman"/>
          <w:color w:val="404040"/>
          <w:sz w:val="16"/>
          <w:szCs w:val="16"/>
        </w:rPr>
        <w:t>Note taking app in flutter where users can create notes and delete and search through the notes and sort them with dynamic colors for each note to improve the user experience.</w:t>
      </w:r>
    </w:p>
    <w:p w14:paraId="22747860" w14:textId="77777777" w:rsidR="001D3F4C" w:rsidRDefault="001D3F4C" w:rsidP="001D3F4C"/>
    <w:p w14:paraId="693ACA4C" w14:textId="77777777" w:rsidR="001D3F4C" w:rsidRDefault="001D3F4C" w:rsidP="001D3F4C">
      <w:pPr>
        <w:pStyle w:val="Heading3"/>
      </w:pPr>
      <w:r>
        <w:rPr>
          <w:b/>
          <w:bCs/>
        </w:rPr>
        <w:t>Food Delivery System</w:t>
      </w:r>
    </w:p>
    <w:p w14:paraId="0F6FB422" w14:textId="77777777" w:rsidR="001D3F4C" w:rsidRPr="003862FE" w:rsidRDefault="001D3F4C" w:rsidP="001D3F4C">
      <w:pPr>
        <w:contextualSpacing/>
        <w:rPr>
          <w:rFonts w:asciiTheme="majorHAnsi" w:eastAsia="Gill Sans MT" w:hAnsiTheme="majorHAnsi" w:cs="Times New Roman"/>
          <w:color w:val="404040"/>
          <w:sz w:val="16"/>
          <w:szCs w:val="16"/>
        </w:rPr>
      </w:pPr>
      <w:r w:rsidRPr="00B2170E">
        <w:rPr>
          <w:rFonts w:asciiTheme="majorHAnsi" w:eastAsia="Gill Sans MT" w:hAnsiTheme="majorHAnsi" w:cs="Times New Roman"/>
          <w:color w:val="404040"/>
          <w:sz w:val="16"/>
          <w:szCs w:val="16"/>
        </w:rPr>
        <w:t xml:space="preserve">Description: </w:t>
      </w:r>
      <w:r>
        <w:rPr>
          <w:rFonts w:asciiTheme="majorHAnsi" w:eastAsia="Gill Sans MT" w:hAnsiTheme="majorHAnsi" w:cs="Times New Roman"/>
          <w:color w:val="404040"/>
          <w:sz w:val="16"/>
          <w:szCs w:val="16"/>
        </w:rPr>
        <w:t>working on a food delivery app in flutter where the client can see the restaurants and add items to the cart and remove items</w:t>
      </w:r>
      <w:r w:rsidRPr="00B2170E">
        <w:rPr>
          <w:rFonts w:asciiTheme="majorHAnsi" w:eastAsia="Gill Sans MT" w:hAnsiTheme="majorHAnsi" w:cs="Times New Roman"/>
          <w:color w:val="404040"/>
          <w:sz w:val="16"/>
          <w:szCs w:val="16"/>
        </w:rPr>
        <w:t>.</w:t>
      </w:r>
    </w:p>
    <w:p w14:paraId="4B5E2CC1" w14:textId="77777777" w:rsidR="001D3F4C" w:rsidRDefault="001D3F4C" w:rsidP="001D3F4C"/>
    <w:p w14:paraId="76E7CEFD" w14:textId="77777777" w:rsidR="001D3F4C" w:rsidRDefault="001D3F4C" w:rsidP="001D3F4C">
      <w:pPr>
        <w:pStyle w:val="Heading3"/>
      </w:pPr>
      <w:r>
        <w:rPr>
          <w:b/>
          <w:bCs/>
        </w:rPr>
        <w:t>Portfolio Website</w:t>
      </w:r>
    </w:p>
    <w:p w14:paraId="35FCA8D0" w14:textId="77777777" w:rsidR="001D3F4C" w:rsidRPr="00B2170E" w:rsidRDefault="001D3F4C" w:rsidP="001D3F4C">
      <w:pPr>
        <w:contextualSpacing/>
        <w:rPr>
          <w:rFonts w:asciiTheme="majorHAnsi" w:eastAsia="Gill Sans MT" w:hAnsiTheme="majorHAnsi" w:cs="Times New Roman"/>
          <w:color w:val="404040"/>
          <w:sz w:val="16"/>
          <w:szCs w:val="16"/>
        </w:rPr>
      </w:pPr>
      <w:r w:rsidRPr="00B2170E">
        <w:rPr>
          <w:rFonts w:asciiTheme="majorHAnsi" w:eastAsia="Gill Sans MT" w:hAnsiTheme="majorHAnsi" w:cs="Times New Roman"/>
          <w:color w:val="404040"/>
          <w:sz w:val="16"/>
          <w:szCs w:val="16"/>
        </w:rPr>
        <w:t>Description: Created a personal portfolio website to showcase projects and skills. The website features sections for projects, experience, and contact information, all presented with a modern, responsive design.</w:t>
      </w:r>
    </w:p>
    <w:p w14:paraId="38E4F26E" w14:textId="77777777" w:rsidR="001D3F4C" w:rsidRPr="00B2170E" w:rsidRDefault="001D3F4C" w:rsidP="001D3F4C">
      <w:pPr>
        <w:contextualSpacing/>
        <w:rPr>
          <w:rFonts w:asciiTheme="majorHAnsi" w:eastAsia="Gill Sans MT" w:hAnsiTheme="majorHAnsi" w:cs="Times New Roman"/>
          <w:color w:val="404040"/>
          <w:sz w:val="16"/>
          <w:szCs w:val="16"/>
        </w:rPr>
      </w:pPr>
      <w:r w:rsidRPr="00B2170E">
        <w:rPr>
          <w:rFonts w:asciiTheme="majorHAnsi" w:eastAsia="Gill Sans MT" w:hAnsiTheme="majorHAnsi" w:cs="Times New Roman"/>
          <w:color w:val="404040"/>
          <w:sz w:val="16"/>
          <w:szCs w:val="16"/>
        </w:rPr>
        <w:t>Technologies: HTML, CSS</w:t>
      </w:r>
      <w:r>
        <w:rPr>
          <w:rFonts w:asciiTheme="majorHAnsi" w:eastAsia="Gill Sans MT" w:hAnsiTheme="majorHAnsi" w:cs="Times New Roman"/>
          <w:color w:val="404040"/>
          <w:sz w:val="16"/>
          <w:szCs w:val="16"/>
        </w:rPr>
        <w:t>, JavaScript.</w:t>
      </w:r>
    </w:p>
    <w:p w14:paraId="423528A6" w14:textId="77777777" w:rsidR="001D3F4C" w:rsidRDefault="001D3F4C" w:rsidP="001D3F4C"/>
    <w:p w14:paraId="2E42E8CF" w14:textId="77777777" w:rsidR="00324A22" w:rsidRDefault="00324A22" w:rsidP="001D3F4C"/>
    <w:sectPr w:rsidR="00324A22" w:rsidSect="001D4099">
      <w:headerReference w:type="even" r:id="rId10"/>
      <w:headerReference w:type="default" r:id="rId11"/>
      <w:footerReference w:type="even" r:id="rId12"/>
      <w:footerReference w:type="default" r:id="rId13"/>
      <w:headerReference w:type="first" r:id="rId14"/>
      <w:footerReference w:type="first" r:id="rId15"/>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59E88" w14:textId="77777777" w:rsidR="00B85DD4" w:rsidRDefault="00B85DD4" w:rsidP="001D4099">
      <w:pPr>
        <w:spacing w:line="240" w:lineRule="auto"/>
      </w:pPr>
      <w:r>
        <w:separator/>
      </w:r>
    </w:p>
  </w:endnote>
  <w:endnote w:type="continuationSeparator" w:id="0">
    <w:p w14:paraId="20D51E03" w14:textId="77777777" w:rsidR="00B85DD4" w:rsidRDefault="00B85DD4"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FC752" w14:textId="77777777" w:rsidR="001D4099" w:rsidRDefault="001D4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086AF" w14:textId="77777777" w:rsidR="001D4099" w:rsidRDefault="001D40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EEE22" w14:textId="77777777" w:rsidR="001D4099" w:rsidRDefault="001D4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28D2D" w14:textId="77777777" w:rsidR="00B85DD4" w:rsidRDefault="00B85DD4" w:rsidP="001D4099">
      <w:pPr>
        <w:spacing w:line="240" w:lineRule="auto"/>
      </w:pPr>
      <w:r>
        <w:separator/>
      </w:r>
    </w:p>
  </w:footnote>
  <w:footnote w:type="continuationSeparator" w:id="0">
    <w:p w14:paraId="0B76FD9F" w14:textId="77777777" w:rsidR="00B85DD4" w:rsidRDefault="00B85DD4" w:rsidP="001D40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51E40" w14:textId="77777777" w:rsidR="001D4099" w:rsidRDefault="001D40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06802" w14:textId="77777777" w:rsidR="001D4099" w:rsidRDefault="001D40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C3CE4" w14:textId="77777777" w:rsidR="001D4099" w:rsidRDefault="001D40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732CED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AF7F15"/>
    <w:multiLevelType w:val="multilevel"/>
    <w:tmpl w:val="219C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D4007"/>
    <w:multiLevelType w:val="multilevel"/>
    <w:tmpl w:val="79F4F23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925D34" w:themeColor="accent1"/>
        <w:sz w:val="24"/>
      </w:rPr>
    </w:lvl>
    <w:lvl w:ilvl="2">
      <w:start w:val="1"/>
      <w:numFmt w:val="bullet"/>
      <w:lvlText w:val=""/>
      <w:lvlJc w:val="left"/>
      <w:pPr>
        <w:ind w:left="1080" w:hanging="360"/>
      </w:pPr>
      <w:rPr>
        <w:rFonts w:ascii="Wingdings" w:hAnsi="Wingdings" w:hint="default"/>
        <w:color w:val="925D3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A119E7"/>
    <w:multiLevelType w:val="hybridMultilevel"/>
    <w:tmpl w:val="5D1EABDA"/>
    <w:lvl w:ilvl="0" w:tplc="74767312">
      <w:start w:val="1"/>
      <w:numFmt w:val="bullet"/>
      <w:lvlText w:val=""/>
      <w:lvlJc w:val="left"/>
      <w:pPr>
        <w:ind w:left="720" w:hanging="360"/>
      </w:pPr>
      <w:rPr>
        <w:rFonts w:ascii="Symbol" w:hAnsi="Symbol" w:hint="default"/>
        <w:b/>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74949343">
    <w:abstractNumId w:val="2"/>
  </w:num>
  <w:num w:numId="2" w16cid:durableId="1475752314">
    <w:abstractNumId w:val="5"/>
  </w:num>
  <w:num w:numId="3" w16cid:durableId="1017973236">
    <w:abstractNumId w:val="3"/>
  </w:num>
  <w:num w:numId="4" w16cid:durableId="1817602776">
    <w:abstractNumId w:val="0"/>
  </w:num>
  <w:num w:numId="5" w16cid:durableId="1047223583">
    <w:abstractNumId w:val="1"/>
  </w:num>
  <w:num w:numId="6" w16cid:durableId="254091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93"/>
    <w:rsid w:val="0004106A"/>
    <w:rsid w:val="000524A9"/>
    <w:rsid w:val="000728A9"/>
    <w:rsid w:val="000761F2"/>
    <w:rsid w:val="000930DE"/>
    <w:rsid w:val="000A1AFF"/>
    <w:rsid w:val="000C1FBE"/>
    <w:rsid w:val="000E1FE9"/>
    <w:rsid w:val="00180710"/>
    <w:rsid w:val="001C163C"/>
    <w:rsid w:val="001D3F4C"/>
    <w:rsid w:val="001D4099"/>
    <w:rsid w:val="001D7755"/>
    <w:rsid w:val="002203E2"/>
    <w:rsid w:val="00222532"/>
    <w:rsid w:val="00285F5A"/>
    <w:rsid w:val="002C06D6"/>
    <w:rsid w:val="0030456C"/>
    <w:rsid w:val="00324A22"/>
    <w:rsid w:val="00382EA8"/>
    <w:rsid w:val="003D135F"/>
    <w:rsid w:val="003F1B98"/>
    <w:rsid w:val="004303D4"/>
    <w:rsid w:val="004869F7"/>
    <w:rsid w:val="004A34D2"/>
    <w:rsid w:val="004D2889"/>
    <w:rsid w:val="004D4E50"/>
    <w:rsid w:val="00510684"/>
    <w:rsid w:val="00511E30"/>
    <w:rsid w:val="005937B7"/>
    <w:rsid w:val="005B6F2D"/>
    <w:rsid w:val="005F40C0"/>
    <w:rsid w:val="005F56A3"/>
    <w:rsid w:val="0060587A"/>
    <w:rsid w:val="00615397"/>
    <w:rsid w:val="00627693"/>
    <w:rsid w:val="006436EC"/>
    <w:rsid w:val="00643E15"/>
    <w:rsid w:val="006522CA"/>
    <w:rsid w:val="006D15E3"/>
    <w:rsid w:val="006E456A"/>
    <w:rsid w:val="006F747B"/>
    <w:rsid w:val="00703486"/>
    <w:rsid w:val="00780B8E"/>
    <w:rsid w:val="00780EA9"/>
    <w:rsid w:val="007A6961"/>
    <w:rsid w:val="007E2006"/>
    <w:rsid w:val="00823601"/>
    <w:rsid w:val="00867C58"/>
    <w:rsid w:val="00886679"/>
    <w:rsid w:val="008B4069"/>
    <w:rsid w:val="008D169E"/>
    <w:rsid w:val="008E58FD"/>
    <w:rsid w:val="009047BB"/>
    <w:rsid w:val="009341DB"/>
    <w:rsid w:val="0093531D"/>
    <w:rsid w:val="0098276E"/>
    <w:rsid w:val="009D1FF3"/>
    <w:rsid w:val="009E000E"/>
    <w:rsid w:val="00A30F99"/>
    <w:rsid w:val="00A40DEC"/>
    <w:rsid w:val="00A66AFF"/>
    <w:rsid w:val="00AC3DF5"/>
    <w:rsid w:val="00AD79E9"/>
    <w:rsid w:val="00B1074E"/>
    <w:rsid w:val="00B85DD4"/>
    <w:rsid w:val="00B877AA"/>
    <w:rsid w:val="00BE6FFD"/>
    <w:rsid w:val="00C35EF0"/>
    <w:rsid w:val="00C44C24"/>
    <w:rsid w:val="00CC0FFE"/>
    <w:rsid w:val="00CE3B09"/>
    <w:rsid w:val="00D7340C"/>
    <w:rsid w:val="00D86211"/>
    <w:rsid w:val="00D92978"/>
    <w:rsid w:val="00EA604D"/>
    <w:rsid w:val="00F255EB"/>
    <w:rsid w:val="00F2739E"/>
    <w:rsid w:val="00F42731"/>
    <w:rsid w:val="00F62BAE"/>
    <w:rsid w:val="00F92CA8"/>
    <w:rsid w:val="00FA3628"/>
    <w:rsid w:val="00FC2D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48818"/>
  <w15:chartTrackingRefBased/>
  <w15:docId w15:val="{7D556C57-8E32-44AB-89FA-C1EA6F0C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F4C"/>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A30F99"/>
    <w:pPr>
      <w:spacing w:after="120" w:line="240" w:lineRule="auto"/>
      <w:outlineLvl w:val="3"/>
    </w:pPr>
    <w:rPr>
      <w:rFonts w:asciiTheme="majorHAnsi" w:hAnsiTheme="majorHAns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AD79E9"/>
    <w:rPr>
      <w:rFonts w:asciiTheme="majorHAnsi" w:hAnsiTheme="majorHAnsi"/>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qFormat/>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 w:type="paragraph" w:styleId="NormalWeb">
    <w:name w:val="Normal (Web)"/>
    <w:basedOn w:val="Normal"/>
    <w:uiPriority w:val="99"/>
    <w:semiHidden/>
    <w:rsid w:val="00FC2D3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706850">
      <w:bodyDiv w:val="1"/>
      <w:marLeft w:val="0"/>
      <w:marRight w:val="0"/>
      <w:marTop w:val="0"/>
      <w:marBottom w:val="0"/>
      <w:divBdr>
        <w:top w:val="none" w:sz="0" w:space="0" w:color="auto"/>
        <w:left w:val="none" w:sz="0" w:space="0" w:color="auto"/>
        <w:bottom w:val="none" w:sz="0" w:space="0" w:color="auto"/>
        <w:right w:val="none" w:sz="0" w:space="0" w:color="auto"/>
      </w:divBdr>
    </w:div>
    <w:div w:id="513882129">
      <w:bodyDiv w:val="1"/>
      <w:marLeft w:val="0"/>
      <w:marRight w:val="0"/>
      <w:marTop w:val="0"/>
      <w:marBottom w:val="0"/>
      <w:divBdr>
        <w:top w:val="none" w:sz="0" w:space="0" w:color="auto"/>
        <w:left w:val="none" w:sz="0" w:space="0" w:color="auto"/>
        <w:bottom w:val="none" w:sz="0" w:space="0" w:color="auto"/>
        <w:right w:val="none" w:sz="0" w:space="0" w:color="auto"/>
      </w:divBdr>
    </w:div>
    <w:div w:id="863203959">
      <w:bodyDiv w:val="1"/>
      <w:marLeft w:val="0"/>
      <w:marRight w:val="0"/>
      <w:marTop w:val="0"/>
      <w:marBottom w:val="0"/>
      <w:divBdr>
        <w:top w:val="none" w:sz="0" w:space="0" w:color="auto"/>
        <w:left w:val="none" w:sz="0" w:space="0" w:color="auto"/>
        <w:bottom w:val="none" w:sz="0" w:space="0" w:color="auto"/>
        <w:right w:val="none" w:sz="0" w:space="0" w:color="auto"/>
      </w:divBdr>
    </w:div>
    <w:div w:id="882407617">
      <w:bodyDiv w:val="1"/>
      <w:marLeft w:val="0"/>
      <w:marRight w:val="0"/>
      <w:marTop w:val="0"/>
      <w:marBottom w:val="0"/>
      <w:divBdr>
        <w:top w:val="none" w:sz="0" w:space="0" w:color="auto"/>
        <w:left w:val="none" w:sz="0" w:space="0" w:color="auto"/>
        <w:bottom w:val="none" w:sz="0" w:space="0" w:color="auto"/>
        <w:right w:val="none" w:sz="0" w:space="0" w:color="auto"/>
      </w:divBdr>
    </w:div>
    <w:div w:id="1135757697">
      <w:bodyDiv w:val="1"/>
      <w:marLeft w:val="0"/>
      <w:marRight w:val="0"/>
      <w:marTop w:val="0"/>
      <w:marBottom w:val="0"/>
      <w:divBdr>
        <w:top w:val="none" w:sz="0" w:space="0" w:color="auto"/>
        <w:left w:val="none" w:sz="0" w:space="0" w:color="auto"/>
        <w:bottom w:val="none" w:sz="0" w:space="0" w:color="auto"/>
        <w:right w:val="none" w:sz="0" w:space="0" w:color="auto"/>
      </w:divBdr>
    </w:div>
    <w:div w:id="1544824908">
      <w:bodyDiv w:val="1"/>
      <w:marLeft w:val="0"/>
      <w:marRight w:val="0"/>
      <w:marTop w:val="0"/>
      <w:marBottom w:val="0"/>
      <w:divBdr>
        <w:top w:val="none" w:sz="0" w:space="0" w:color="auto"/>
        <w:left w:val="none" w:sz="0" w:space="0" w:color="auto"/>
        <w:bottom w:val="none" w:sz="0" w:space="0" w:color="auto"/>
        <w:right w:val="none" w:sz="0" w:space="0" w:color="auto"/>
      </w:divBdr>
    </w:div>
    <w:div w:id="1766343388">
      <w:bodyDiv w:val="1"/>
      <w:marLeft w:val="0"/>
      <w:marRight w:val="0"/>
      <w:marTop w:val="0"/>
      <w:marBottom w:val="0"/>
      <w:divBdr>
        <w:top w:val="none" w:sz="0" w:space="0" w:color="auto"/>
        <w:left w:val="none" w:sz="0" w:space="0" w:color="auto"/>
        <w:bottom w:val="none" w:sz="0" w:space="0" w:color="auto"/>
        <w:right w:val="none" w:sz="0" w:space="0" w:color="auto"/>
      </w:divBdr>
    </w:div>
    <w:div w:id="181941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jrad\AppData\Roaming\Microsoft\Templates\Classic%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C09CB37A64F47F49B48ED82831E9984"/>
        <w:category>
          <w:name w:val="General"/>
          <w:gallery w:val="placeholder"/>
        </w:category>
        <w:types>
          <w:type w:val="bbPlcHdr"/>
        </w:types>
        <w:behaviors>
          <w:behavior w:val="content"/>
        </w:behaviors>
        <w:guid w:val="{148EF719-78FB-43D7-AB29-95526AE8B4F4}"/>
      </w:docPartPr>
      <w:docPartBody>
        <w:p w:rsidR="00BA6DBF" w:rsidRDefault="00276CAF" w:rsidP="00276CAF">
          <w:pPr>
            <w:pStyle w:val="6C09CB37A64F47F49B48ED82831E9984"/>
          </w:pPr>
          <w:r w:rsidRPr="003F1B98">
            <w:t>Experience</w:t>
          </w:r>
        </w:p>
      </w:docPartBody>
    </w:docPart>
    <w:docPart>
      <w:docPartPr>
        <w:name w:val="EE08D60BA2364DCEBDCB7900752652C6"/>
        <w:category>
          <w:name w:val="General"/>
          <w:gallery w:val="placeholder"/>
        </w:category>
        <w:types>
          <w:type w:val="bbPlcHdr"/>
        </w:types>
        <w:behaviors>
          <w:behavior w:val="content"/>
        </w:behaviors>
        <w:guid w:val="{336DBC66-401B-45C5-9816-9F455BBDD2E1}"/>
      </w:docPartPr>
      <w:docPartBody>
        <w:p w:rsidR="00BA6DBF" w:rsidRDefault="00276CAF" w:rsidP="00276CAF">
          <w:pPr>
            <w:pStyle w:val="EE08D60BA2364DCEBDCB7900752652C6"/>
          </w:pPr>
          <w:r w:rsidRPr="008D169E">
            <w:t>Education</w:t>
          </w:r>
        </w:p>
      </w:docPartBody>
    </w:docPart>
    <w:docPart>
      <w:docPartPr>
        <w:name w:val="0DB213681C794B8D9A102BEB52F94B44"/>
        <w:category>
          <w:name w:val="General"/>
          <w:gallery w:val="placeholder"/>
        </w:category>
        <w:types>
          <w:type w:val="bbPlcHdr"/>
        </w:types>
        <w:behaviors>
          <w:behavior w:val="content"/>
        </w:behaviors>
        <w:guid w:val="{768E49AF-D6E0-489F-A19A-434D0363C91B}"/>
      </w:docPartPr>
      <w:docPartBody>
        <w:p w:rsidR="00BA6DBF" w:rsidRDefault="00276CAF" w:rsidP="00276CAF">
          <w:pPr>
            <w:pStyle w:val="0DB213681C794B8D9A102BEB52F94B44"/>
          </w:pPr>
          <w:r w:rsidRPr="008D169E">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391"/>
    <w:rsid w:val="000D2391"/>
    <w:rsid w:val="00276CAF"/>
    <w:rsid w:val="00511E30"/>
    <w:rsid w:val="005B6F2D"/>
    <w:rsid w:val="00646AE5"/>
    <w:rsid w:val="00683D3D"/>
    <w:rsid w:val="00703486"/>
    <w:rsid w:val="00A47D18"/>
    <w:rsid w:val="00BA6DB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09CB37A64F47F49B48ED82831E9984">
    <w:name w:val="6C09CB37A64F47F49B48ED82831E9984"/>
    <w:rsid w:val="00276CAF"/>
  </w:style>
  <w:style w:type="paragraph" w:customStyle="1" w:styleId="EE08D60BA2364DCEBDCB7900752652C6">
    <w:name w:val="EE08D60BA2364DCEBDCB7900752652C6"/>
    <w:rsid w:val="00276CAF"/>
  </w:style>
  <w:style w:type="paragraph" w:customStyle="1" w:styleId="0DB213681C794B8D9A102BEB52F94B44">
    <w:name w:val="0DB213681C794B8D9A102BEB52F94B44"/>
    <w:rsid w:val="00276CAF"/>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2DE524-AC56-48EF-882D-3FDD18569BE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95D051E-74B2-4F71-8CD0-B83BDE55FDD6}">
  <ds:schemaRefs>
    <ds:schemaRef ds:uri="http://schemas.microsoft.com/sharepoint/v3/contenttype/forms"/>
  </ds:schemaRefs>
</ds:datastoreItem>
</file>

<file path=customXml/itemProps3.xml><?xml version="1.0" encoding="utf-8"?>
<ds:datastoreItem xmlns:ds="http://schemas.openxmlformats.org/officeDocument/2006/customXml" ds:itemID="{0F3A22EC-1F5D-486B-975E-D05DA5437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accounting resume</Template>
  <TotalTime>34</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hjrad</dc:creator>
  <cp:keywords/>
  <dc:description/>
  <cp:lastModifiedBy>HAMZA JAMIL ALRADAIDEH</cp:lastModifiedBy>
  <cp:revision>22</cp:revision>
  <dcterms:created xsi:type="dcterms:W3CDTF">2024-07-30T06:20:00Z</dcterms:created>
  <dcterms:modified xsi:type="dcterms:W3CDTF">2024-07-30T06:59:00Z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